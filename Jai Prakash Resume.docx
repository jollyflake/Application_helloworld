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D17F7" w14:textId="0E921AF2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72C362E7" wp14:editId="4CB62098">
                <wp:simplePos x="0" y="0"/>
                <wp:positionH relativeFrom="page">
                  <wp:posOffset>5585460</wp:posOffset>
                </wp:positionH>
                <wp:positionV relativeFrom="page">
                  <wp:posOffset>403860</wp:posOffset>
                </wp:positionV>
                <wp:extent cx="201930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E132" w14:textId="4588DB79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+91 6376716914</w:t>
                            </w:r>
                          </w:p>
                          <w:p w14:paraId="27300C3D" w14:textId="0188326C" w:rsidR="00F00D23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jaiprajapatiwork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@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gmail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>.com</w:t>
                            </w:r>
                          </w:p>
                          <w:p w14:paraId="64A76273" w14:textId="5CE0D870" w:rsidR="0055578F" w:rsidRPr="00B82858" w:rsidRDefault="009D1C1B" w:rsidP="00F00D23">
                            <w:pPr>
                              <w:pStyle w:val="Contactinfo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Hinjewadi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</w:t>
                            </w:r>
                            <w:r w:rsidR="00F00D23" w:rsidRPr="00B82858">
                              <w:rPr>
                                <w:color w:val="404040" w:themeColor="text1" w:themeTint="BF"/>
                              </w:rPr>
                              <w:t xml:space="preserve">, </w:t>
                            </w:r>
                            <w:r w:rsidR="00B82858" w:rsidRPr="00B82858">
                              <w:rPr>
                                <w:color w:val="404040" w:themeColor="text1" w:themeTint="BF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362E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39.8pt;margin-top:31.8pt;width:159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" filled="f" stroked="f">
                <v:textbox>
                  <w:txbxContent>
                    <w:p w14:paraId="25B4E132" w14:textId="4588DB79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+91 6376716914</w:t>
                      </w:r>
                    </w:p>
                    <w:p w14:paraId="27300C3D" w14:textId="0188326C" w:rsidR="00F00D23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jaiprajapatiwork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@</w:t>
                      </w:r>
                      <w:r w:rsidRPr="00B82858">
                        <w:rPr>
                          <w:color w:val="404040" w:themeColor="text1" w:themeTint="BF"/>
                        </w:rPr>
                        <w:t>gmail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>.com</w:t>
                      </w:r>
                    </w:p>
                    <w:p w14:paraId="64A76273" w14:textId="5CE0D870" w:rsidR="0055578F" w:rsidRPr="00B82858" w:rsidRDefault="009D1C1B" w:rsidP="00F00D23">
                      <w:pPr>
                        <w:pStyle w:val="Contactinfo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Hinjewadi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Pr="00B82858">
                        <w:rPr>
                          <w:color w:val="404040" w:themeColor="text1" w:themeTint="BF"/>
                        </w:rPr>
                        <w:t>Pune</w:t>
                      </w:r>
                      <w:r w:rsidR="00F00D23" w:rsidRPr="00B82858">
                        <w:rPr>
                          <w:color w:val="404040" w:themeColor="text1" w:themeTint="BF"/>
                        </w:rPr>
                        <w:t xml:space="preserve">, </w:t>
                      </w:r>
                      <w:r w:rsidR="00B82858" w:rsidRPr="00B82858">
                        <w:rPr>
                          <w:color w:val="404040" w:themeColor="text1" w:themeTint="BF"/>
                        </w:rPr>
                        <w:t>Maharashtra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020D379F" wp14:editId="695648FF">
                <wp:simplePos x="0" y="0"/>
                <wp:positionH relativeFrom="page">
                  <wp:posOffset>5391150</wp:posOffset>
                </wp:positionH>
                <wp:positionV relativeFrom="page">
                  <wp:posOffset>457200</wp:posOffset>
                </wp:positionV>
                <wp:extent cx="164465" cy="584200"/>
                <wp:effectExtent l="0" t="0" r="6985" b="6350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584200"/>
                          <a:chOff x="0" y="0"/>
                          <a:chExt cx="162560" cy="585420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7DC5E" id="Group 11" o:spid="_x0000_s1026" alt="Group of contact info icons" style="position:absolute;margin-left:424.5pt;margin-top:36pt;width:12.95pt;height:46pt;z-index:251674624;mso-position-horizontal-relative:page;mso-position-vertical-relative:page;mso-width-relative:margin;mso-height-relative:margin" coordsize="1625,58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5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6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7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49CD966E" wp14:editId="6F10D658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68B6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  <w:r w:rsidR="009D1C1B">
        <w:t>Jai prakash prajapati</w:t>
      </w:r>
    </w:p>
    <w:p w14:paraId="502D2B15" w14:textId="7F24AFF0" w:rsidR="0071059B" w:rsidRPr="0055578F" w:rsidRDefault="00F00D23" w:rsidP="0055578F">
      <w:pPr>
        <w:pStyle w:val="Subtitle"/>
      </w:pPr>
      <w:r w:rsidRPr="00F00D23">
        <w:t xml:space="preserve">SENIOR </w:t>
      </w:r>
      <w:r w:rsidR="009D1C1B">
        <w:t>devops</w:t>
      </w:r>
      <w:r w:rsidRPr="00F00D23">
        <w:t xml:space="preserve"> ENGINEER</w:t>
      </w:r>
    </w:p>
    <w:p w14:paraId="6FDAA1FD" w14:textId="77777777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73FBECBF" wp14:editId="22B6421E">
                <wp:simplePos x="0" y="0"/>
                <wp:positionH relativeFrom="page">
                  <wp:posOffset>358140</wp:posOffset>
                </wp:positionH>
                <wp:positionV relativeFrom="page">
                  <wp:posOffset>2697480</wp:posOffset>
                </wp:positionV>
                <wp:extent cx="4754880" cy="69215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692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66D58" w14:textId="77777777" w:rsid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80CBC2B" w14:textId="34BCE267" w:rsidR="00AE1454" w:rsidRPr="00B82858" w:rsidRDefault="00AE1454" w:rsidP="00AE1454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Senior Analyst (DevOps Software Engineer),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12/2022 – Current</w:t>
                            </w:r>
                          </w:p>
                          <w:p w14:paraId="3D09C6C8" w14:textId="427D72B2" w:rsidR="00AE1454" w:rsidRPr="00B82858" w:rsidRDefault="00AE1454" w:rsidP="00AE1454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Pr="00B8285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Capgemini Technology Services – </w:t>
                            </w:r>
                            <w:r w:rsidRPr="00B82858">
                              <w:rPr>
                                <w:color w:val="404040" w:themeColor="text1" w:themeTint="BF"/>
                              </w:rPr>
                              <w:t>Pune, Maharashtra</w:t>
                            </w:r>
                          </w:p>
                          <w:p w14:paraId="653D8EE0" w14:textId="77777777" w:rsidR="00F00D23" w:rsidRPr="00B82858" w:rsidRDefault="00F00D23" w:rsidP="00AE3DA9">
                            <w:pPr>
                              <w:pStyle w:val="Smallspace"/>
                              <w:rPr>
                                <w:color w:val="3A3A3A" w:themeColor="background2" w:themeShade="40"/>
                              </w:rPr>
                            </w:pPr>
                          </w:p>
                          <w:p w14:paraId="6D4FC9FD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Created and maintained Docker containers, addressing specific project and team needs for scalability, portability, and consistency.</w:t>
                            </w:r>
                          </w:p>
                          <w:p w14:paraId="2904F2B6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Utilized Git and GitHub for version control, branching strategies, and code reviews, ensuring code quality and collaboration.</w:t>
                            </w:r>
                          </w:p>
                          <w:p w14:paraId="3DDFF713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Managed code repositories using Git and GitHub, implementing branching strategies, pull requests, and code reviews to ensure code quality and facilitate collaboration.</w:t>
                            </w:r>
                          </w:p>
                          <w:p w14:paraId="54166E44" w14:textId="77777777" w:rsidR="00000000" w:rsidRPr="00E7348E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Collaborated closely with development, QA, and operations teams to streamline workflows, improve communication, and promote a DevOps culture.</w:t>
                            </w:r>
                          </w:p>
                          <w:p w14:paraId="7B9102C9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Reviewed Tomcat logs to ensure successful deployments and identify potential build-related problems.</w:t>
                            </w:r>
                          </w:p>
                          <w:p w14:paraId="0524E24B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  <w:lang w:val="en-IN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Configured Jenkins jobs to build and deploy application updates using Maven, ensuring consistent and reliable releases.</w:t>
                            </w:r>
                          </w:p>
                          <w:p w14:paraId="730A01BA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Collaborated directly with clients to troubleshoot and resolve critical issues encountered during sanity testing.</w:t>
                            </w:r>
                          </w:p>
                          <w:p w14:paraId="61F13C65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Managed Linux-based servers, ensuring smooth operations and minimal downtime.</w:t>
                            </w:r>
                          </w:p>
                          <w:p w14:paraId="7EA6EA65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Monitored system performance and implemented tuning measures to optimize resource utilization.</w:t>
                            </w:r>
                          </w:p>
                          <w:p w14:paraId="647B209F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Managing Users and User Groups in Crowd (includes -Adding, Updating and Deletion of users and Monitoring Audit Logs)</w:t>
                            </w:r>
                          </w:p>
                          <w:p w14:paraId="629F5E62" w14:textId="77777777" w:rsidR="009D1C1B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Managing Jira (includes - Creating Projects, Boards, Plans and Portfolio also Managing Workflows, Issue Types, Screens, Fields, Priorities, Permissions, Managing User Directories as Admin and handles all the operations in Jira)</w:t>
                            </w:r>
                          </w:p>
                          <w:p w14:paraId="15C03E31" w14:textId="13C40785" w:rsidR="0065772F" w:rsidRPr="00B82858" w:rsidRDefault="009D1C1B" w:rsidP="009D1C1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12"/>
                              </w:tabs>
                              <w:autoSpaceDE w:val="0"/>
                              <w:autoSpaceDN w:val="0"/>
                              <w:spacing w:before="19" w:line="259" w:lineRule="auto"/>
                              <w:ind w:right="658"/>
                              <w:contextualSpacing w:val="0"/>
                              <w:jc w:val="left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  <w:sz w:val="20"/>
                              </w:rPr>
                              <w:t>Managing Confluence (includes - Creating Spaces, Managing Permissions and User Directories as Admin)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ECBF" id="Text Box 2" o:spid="_x0000_s1027" type="#_x0000_t202" style="position:absolute;left:0;text-align:left;margin-left:28.2pt;margin-top:212.4pt;width:374.4pt;height:5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" filled="f" stroked="f">
                <v:textbox>
                  <w:txbxContent>
                    <w:p w14:paraId="28266D58" w14:textId="77777777" w:rsid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80CBC2B" w14:textId="34BCE267" w:rsidR="00AE1454" w:rsidRPr="00B82858" w:rsidRDefault="00AE1454" w:rsidP="00AE1454">
                      <w:pPr>
                        <w:rPr>
                          <w:color w:val="404040" w:themeColor="text1" w:themeTint="BF"/>
                        </w:rPr>
                      </w:pPr>
                      <w: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Senior Analyst (DevOps Software Engineer), </w:t>
                      </w:r>
                      <w:r w:rsidRPr="00B82858">
                        <w:rPr>
                          <w:color w:val="404040" w:themeColor="text1" w:themeTint="BF"/>
                        </w:rPr>
                        <w:t>12/2022 – Current</w:t>
                      </w:r>
                    </w:p>
                    <w:p w14:paraId="3D09C6C8" w14:textId="427D72B2" w:rsidR="00AE1454" w:rsidRPr="00B82858" w:rsidRDefault="00AE1454" w:rsidP="00AE1454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 xml:space="preserve">             </w:t>
                      </w:r>
                      <w:r w:rsidRPr="00B82858">
                        <w:rPr>
                          <w:b/>
                          <w:bCs/>
                          <w:color w:val="404040" w:themeColor="text1" w:themeTint="BF"/>
                        </w:rPr>
                        <w:t xml:space="preserve">Capgemini Technology Services – </w:t>
                      </w:r>
                      <w:r w:rsidRPr="00B82858">
                        <w:rPr>
                          <w:color w:val="404040" w:themeColor="text1" w:themeTint="BF"/>
                        </w:rPr>
                        <w:t>Pune, Maharashtra</w:t>
                      </w:r>
                    </w:p>
                    <w:p w14:paraId="653D8EE0" w14:textId="77777777" w:rsidR="00F00D23" w:rsidRPr="00B82858" w:rsidRDefault="00F00D23" w:rsidP="00AE3DA9">
                      <w:pPr>
                        <w:pStyle w:val="Smallspace"/>
                        <w:rPr>
                          <w:color w:val="3A3A3A" w:themeColor="background2" w:themeShade="40"/>
                        </w:rPr>
                      </w:pPr>
                    </w:p>
                    <w:p w14:paraId="6D4FC9FD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Created and maintained Docker containers, addressing specific project and team needs for scalability, portability, and consistency.</w:t>
                      </w:r>
                    </w:p>
                    <w:p w14:paraId="2904F2B6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Utilized Git and GitHub for version control, branching strategies, and code reviews, ensuring code quality and collaboration.</w:t>
                      </w:r>
                    </w:p>
                    <w:p w14:paraId="3DDFF713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Managed code repositories using Git and GitHub, implementing branching strategies, pull requests, and code reviews to ensure code quality and facilitate collaboration.</w:t>
                      </w:r>
                    </w:p>
                    <w:p w14:paraId="54166E44" w14:textId="77777777" w:rsidR="00000000" w:rsidRPr="00E7348E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Collaborated closely with development, QA, and operations teams to streamline workflows, improve communication, and promote a DevOps culture.</w:t>
                      </w:r>
                    </w:p>
                    <w:p w14:paraId="7B9102C9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Reviewed Tomcat logs to ensure successful deployments and identify potential build-related problems.</w:t>
                      </w:r>
                    </w:p>
                    <w:p w14:paraId="0524E24B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  <w:lang w:val="en-IN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Configured Jenkins jobs to build and deploy application updates using Maven, ensuring consistent and reliable releases.</w:t>
                      </w:r>
                    </w:p>
                    <w:p w14:paraId="730A01BA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Collaborated directly with clients to troubleshoot and resolve critical issues encountered during sanity testing.</w:t>
                      </w:r>
                    </w:p>
                    <w:p w14:paraId="61F13C65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Managed Linux-based servers, ensuring smooth operations and minimal downtime.</w:t>
                      </w:r>
                    </w:p>
                    <w:p w14:paraId="7EA6EA65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Monitored system performance and implemented tuning measures to optimize resource utilization.</w:t>
                      </w:r>
                    </w:p>
                    <w:p w14:paraId="647B209F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Managing Users and User Groups in Crowd (includes -Adding, Updating and Deletion of users and Monitoring Audit Logs)</w:t>
                      </w:r>
                    </w:p>
                    <w:p w14:paraId="629F5E62" w14:textId="77777777" w:rsidR="009D1C1B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Managing Jira (includes - Creating Projects, Boards, Plans and Portfolio also Managing Workflows, Issue Types, Screens, Fields, Priorities, Permissions, Managing User Directories as Admin and handles all the operations in Jira)</w:t>
                      </w:r>
                    </w:p>
                    <w:p w14:paraId="15C03E31" w14:textId="13C40785" w:rsidR="0065772F" w:rsidRPr="00B82858" w:rsidRDefault="009D1C1B" w:rsidP="009D1C1B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tabs>
                          <w:tab w:val="left" w:pos="912"/>
                        </w:tabs>
                        <w:autoSpaceDE w:val="0"/>
                        <w:autoSpaceDN w:val="0"/>
                        <w:spacing w:before="19" w:line="259" w:lineRule="auto"/>
                        <w:ind w:right="658"/>
                        <w:contextualSpacing w:val="0"/>
                        <w:jc w:val="left"/>
                        <w:rPr>
                          <w:color w:val="404040" w:themeColor="text1" w:themeTint="BF"/>
                          <w:sz w:val="20"/>
                        </w:rPr>
                      </w:pPr>
                      <w:r w:rsidRPr="00B82858">
                        <w:rPr>
                          <w:color w:val="404040" w:themeColor="text1" w:themeTint="BF"/>
                          <w:sz w:val="20"/>
                        </w:rPr>
                        <w:t>Managing Confluence (includes - Creating Spaces, Managing Permissions and User Directories as Admin)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5132D93" wp14:editId="40F8AB5A">
                <wp:simplePos x="0" y="0"/>
                <wp:positionH relativeFrom="page">
                  <wp:posOffset>5366385</wp:posOffset>
                </wp:positionH>
                <wp:positionV relativeFrom="page">
                  <wp:posOffset>4804410</wp:posOffset>
                </wp:positionV>
                <wp:extent cx="2130425" cy="16840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49AB5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418FDA0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46AD5627" w14:textId="5D3CB4FD" w:rsidR="00F00D23" w:rsidRPr="00B82858" w:rsidRDefault="00F00D23" w:rsidP="0065772F">
                            <w:pPr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B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ansal Institute of Science and Technology</w:t>
                            </w:r>
                          </w:p>
                          <w:p w14:paraId="02CEF4CE" w14:textId="4408E9C1" w:rsidR="00F00D23" w:rsidRPr="00B82858" w:rsidRDefault="00536021" w:rsidP="0065772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BTech</w:t>
                            </w:r>
                          </w:p>
                          <w:p w14:paraId="7E98F172" w14:textId="7F39C207" w:rsidR="00F00D23" w:rsidRPr="00B82858" w:rsidRDefault="00F00D23" w:rsidP="009D1C1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20</w:t>
                            </w:r>
                            <w:r w:rsidR="009D1C1B" w:rsidRPr="00B82858">
                              <w:rPr>
                                <w:color w:val="404040" w:themeColor="text1" w:themeTint="BF"/>
                              </w:rPr>
                              <w:t>22</w:t>
                            </w:r>
                          </w:p>
                          <w:p w14:paraId="6A92352C" w14:textId="0B83CB68" w:rsidR="00F00D23" w:rsidRPr="00B82858" w:rsidRDefault="009D1C1B" w:rsidP="0065772F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8.0 </w:t>
                            </w:r>
                            <w:r w:rsidR="00536021" w:rsidRPr="00B82858">
                              <w:rPr>
                                <w:rStyle w:val="Emphasi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2D93" id="_x0000_s1028" type="#_x0000_t202" style="position:absolute;left:0;text-align:left;margin-left:422.55pt;margin-top:378.3pt;width:167.75pt;height:13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" filled="f" stroked="f">
                <v:textbox>
                  <w:txbxContent>
                    <w:p w14:paraId="2F649AB5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418FDA0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46AD5627" w14:textId="5D3CB4FD" w:rsidR="00F00D23" w:rsidRPr="00B82858" w:rsidRDefault="00F00D23" w:rsidP="0065772F">
                      <w:pPr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B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ansal Institute of Science and Technology</w:t>
                      </w:r>
                    </w:p>
                    <w:p w14:paraId="02CEF4CE" w14:textId="4408E9C1" w:rsidR="00F00D23" w:rsidRPr="00B82858" w:rsidRDefault="00536021" w:rsidP="0065772F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b w:val="0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BTech</w:t>
                      </w:r>
                    </w:p>
                    <w:p w14:paraId="7E98F172" w14:textId="7F39C207" w:rsidR="00F00D23" w:rsidRPr="00B82858" w:rsidRDefault="00F00D23" w:rsidP="009D1C1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20</w:t>
                      </w:r>
                      <w:r w:rsidR="009D1C1B" w:rsidRPr="00B82858">
                        <w:rPr>
                          <w:color w:val="404040" w:themeColor="text1" w:themeTint="BF"/>
                        </w:rPr>
                        <w:t>22</w:t>
                      </w:r>
                    </w:p>
                    <w:p w14:paraId="6A92352C" w14:textId="0B83CB68" w:rsidR="00F00D23" w:rsidRPr="00B82858" w:rsidRDefault="009D1C1B" w:rsidP="0065772F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 xml:space="preserve">8.0 </w:t>
                      </w:r>
                      <w:r w:rsidR="00536021" w:rsidRPr="00B82858">
                        <w:rPr>
                          <w:rStyle w:val="Emphasis"/>
                          <w:color w:val="404040" w:themeColor="text1" w:themeTint="BF"/>
                          <w:sz w:val="20"/>
                          <w:szCs w:val="20"/>
                        </w:rPr>
                        <w:t>CGPA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19ABE281" wp14:editId="60B3B25A">
                <wp:simplePos x="0" y="0"/>
                <wp:positionH relativeFrom="page">
                  <wp:posOffset>5346700</wp:posOffset>
                </wp:positionH>
                <wp:positionV relativeFrom="margin">
                  <wp:posOffset>2247900</wp:posOffset>
                </wp:positionV>
                <wp:extent cx="2148840" cy="21717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17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44D21" w14:textId="77777777" w:rsidR="00F00D23" w:rsidRPr="005919ED" w:rsidRDefault="00F00D23" w:rsidP="0065772F">
                            <w:pPr>
                              <w:pStyle w:val="Heading1"/>
                              <w:rPr>
                                <w:rFonts w:ascii="Source Sans Pro" w:hAnsi="Source Sans Pro"/>
                              </w:rPr>
                            </w:pPr>
                            <w:r w:rsidRPr="005919ED">
                              <w:rPr>
                                <w:rFonts w:ascii="Source Sans Pro" w:hAnsi="Source Sans Pro"/>
                              </w:rPr>
                              <w:t>Skills</w:t>
                            </w:r>
                          </w:p>
                          <w:p w14:paraId="6BDFEC63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087C867B" w14:textId="1148A796" w:rsidR="00F00D23" w:rsidRPr="00B82858" w:rsidRDefault="00536021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Docker</w:t>
                            </w:r>
                          </w:p>
                          <w:p w14:paraId="2C3FE18B" w14:textId="4115150A" w:rsidR="00F00D23" w:rsidRPr="00B82858" w:rsidRDefault="00536021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Jenkins</w:t>
                            </w:r>
                          </w:p>
                          <w:p w14:paraId="29BC6891" w14:textId="28BDAB20" w:rsidR="00F00D23" w:rsidRPr="00B82858" w:rsidRDefault="00536021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AWS Cloud</w:t>
                            </w:r>
                          </w:p>
                          <w:p w14:paraId="3C0438B3" w14:textId="220C516B" w:rsidR="00F00D23" w:rsidRPr="00B82858" w:rsidRDefault="00536021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GIT/GitHub</w:t>
                            </w:r>
                          </w:p>
                          <w:p w14:paraId="09000372" w14:textId="35C78E77" w:rsidR="00F00D23" w:rsidRPr="00B82858" w:rsidRDefault="00536021" w:rsidP="000B296B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Kubernetes</w:t>
                            </w:r>
                          </w:p>
                          <w:p w14:paraId="17EB3A49" w14:textId="7D28B1A1" w:rsidR="00AE1454" w:rsidRPr="00B82858" w:rsidRDefault="00AE1454" w:rsidP="00AE1454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Jira, Confluence, Bitbucket, Crowd</w:t>
                            </w:r>
                          </w:p>
                          <w:p w14:paraId="0CB35B70" w14:textId="117AA54B" w:rsidR="00536021" w:rsidRPr="00B82858" w:rsidRDefault="00AE1454" w:rsidP="00536021">
                            <w:pPr>
                              <w:pStyle w:val="ListBullet2"/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 xml:space="preserve">Windows, </w:t>
                            </w:r>
                            <w:r w:rsidR="00536021" w:rsidRPr="00B82858">
                              <w:rPr>
                                <w:color w:val="404040" w:themeColor="text1" w:themeTint="BF"/>
                              </w:rPr>
                              <w:t>Linux</w:t>
                            </w:r>
                          </w:p>
                          <w:p w14:paraId="32D86942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E281" id="_x0000_s1029" type="#_x0000_t202" style="position:absolute;left:0;text-align:left;margin-left:421pt;margin-top:177pt;width:169.2pt;height:17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" filled="f" stroked="f">
                <v:textbox>
                  <w:txbxContent>
                    <w:p w14:paraId="7E144D21" w14:textId="77777777" w:rsidR="00F00D23" w:rsidRPr="005919ED" w:rsidRDefault="00F00D23" w:rsidP="0065772F">
                      <w:pPr>
                        <w:pStyle w:val="Heading1"/>
                        <w:rPr>
                          <w:rFonts w:ascii="Source Sans Pro" w:hAnsi="Source Sans Pro"/>
                        </w:rPr>
                      </w:pPr>
                      <w:r w:rsidRPr="005919ED">
                        <w:rPr>
                          <w:rFonts w:ascii="Source Sans Pro" w:hAnsi="Source Sans Pro"/>
                        </w:rPr>
                        <w:t>Skills</w:t>
                      </w:r>
                    </w:p>
                    <w:p w14:paraId="6BDFEC63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087C867B" w14:textId="1148A796" w:rsidR="00F00D23" w:rsidRPr="00B82858" w:rsidRDefault="00536021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Docker</w:t>
                      </w:r>
                    </w:p>
                    <w:p w14:paraId="2C3FE18B" w14:textId="4115150A" w:rsidR="00F00D23" w:rsidRPr="00B82858" w:rsidRDefault="00536021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Jenkins</w:t>
                      </w:r>
                    </w:p>
                    <w:p w14:paraId="29BC6891" w14:textId="28BDAB20" w:rsidR="00F00D23" w:rsidRPr="00B82858" w:rsidRDefault="00536021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AWS Cloud</w:t>
                      </w:r>
                    </w:p>
                    <w:p w14:paraId="3C0438B3" w14:textId="220C516B" w:rsidR="00F00D23" w:rsidRPr="00B82858" w:rsidRDefault="00536021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GIT/GitHub</w:t>
                      </w:r>
                    </w:p>
                    <w:p w14:paraId="09000372" w14:textId="35C78E77" w:rsidR="00F00D23" w:rsidRPr="00B82858" w:rsidRDefault="00536021" w:rsidP="000B296B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Kubernetes</w:t>
                      </w:r>
                    </w:p>
                    <w:p w14:paraId="17EB3A49" w14:textId="7D28B1A1" w:rsidR="00AE1454" w:rsidRPr="00B82858" w:rsidRDefault="00AE1454" w:rsidP="00AE1454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Jira, Confluence, Bitbucket, Crowd</w:t>
                      </w:r>
                    </w:p>
                    <w:p w14:paraId="0CB35B70" w14:textId="117AA54B" w:rsidR="00536021" w:rsidRPr="00B82858" w:rsidRDefault="00AE1454" w:rsidP="00536021">
                      <w:pPr>
                        <w:pStyle w:val="ListBullet2"/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 xml:space="preserve">Windows, </w:t>
                      </w:r>
                      <w:r w:rsidR="00536021" w:rsidRPr="00B82858">
                        <w:rPr>
                          <w:color w:val="404040" w:themeColor="text1" w:themeTint="BF"/>
                        </w:rPr>
                        <w:t>Linux</w:t>
                      </w:r>
                    </w:p>
                    <w:p w14:paraId="32D86942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61E39EFA" wp14:editId="7456B874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300A1" id="Straight Connector 31" o:spid="_x0000_s1026" alt="&quot;&quot;" style="position:absolute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1" layoutInCell="1" allowOverlap="1" wp14:anchorId="3DEF3FF7" wp14:editId="1E75AA18">
                <wp:simplePos x="0" y="0"/>
                <wp:positionH relativeFrom="page">
                  <wp:posOffset>5349240</wp:posOffset>
                </wp:positionH>
                <wp:positionV relativeFrom="page">
                  <wp:posOffset>7763510</wp:posOffset>
                </wp:positionV>
                <wp:extent cx="2221992" cy="1938528"/>
                <wp:effectExtent l="0" t="0" r="0" b="508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992" cy="19385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D9DEE" w14:textId="10DFA93C" w:rsidR="00F00D23" w:rsidRPr="000B296B" w:rsidRDefault="00536021" w:rsidP="000B296B">
                            <w:pPr>
                              <w:pStyle w:val="Heading1"/>
                            </w:pPr>
                            <w:r>
                              <w:t>Languages</w:t>
                            </w:r>
                          </w:p>
                          <w:p w14:paraId="0340874F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5D939EFD" w14:textId="6FA2497E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Hindi</w:t>
                            </w:r>
                          </w:p>
                          <w:p w14:paraId="5F722CE2" w14:textId="0A7C4762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Native</w:t>
                            </w:r>
                          </w:p>
                          <w:p w14:paraId="3A30D057" w14:textId="77777777" w:rsidR="00F00D23" w:rsidRPr="00B82858" w:rsidRDefault="00F00D23" w:rsidP="000B296B">
                            <w:pPr>
                              <w:pStyle w:val="Smallspace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7DB57C35" w14:textId="2E3808F5" w:rsidR="00F00D23" w:rsidRPr="00B82858" w:rsidRDefault="00536021" w:rsidP="000B296B">
                            <w:pPr>
                              <w:rPr>
                                <w:rStyle w:val="Emphasis"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rStyle w:val="Emphasis"/>
                                <w:color w:val="404040" w:themeColor="text1" w:themeTint="BF"/>
                              </w:rPr>
                              <w:t>English</w:t>
                            </w:r>
                          </w:p>
                          <w:p w14:paraId="41C3C0AA" w14:textId="4C751DB0" w:rsidR="00F00D23" w:rsidRPr="00B82858" w:rsidRDefault="00536021" w:rsidP="000B296B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color w:val="404040" w:themeColor="text1" w:themeTint="BF"/>
                              </w:rPr>
                              <w:t>Upper Intermediate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3FF7" id="_x0000_s1030" type="#_x0000_t202" style="position:absolute;left:0;text-align:left;margin-left:421.2pt;margin-top:611.3pt;width:174.95pt;height:152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" filled="f" stroked="f">
                <v:textbox>
                  <w:txbxContent>
                    <w:p w14:paraId="581D9DEE" w14:textId="10DFA93C" w:rsidR="00F00D23" w:rsidRPr="000B296B" w:rsidRDefault="00536021" w:rsidP="000B296B">
                      <w:pPr>
                        <w:pStyle w:val="Heading1"/>
                      </w:pPr>
                      <w:r>
                        <w:t>Languages</w:t>
                      </w:r>
                    </w:p>
                    <w:p w14:paraId="0340874F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5D939EFD" w14:textId="6FA2497E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Hindi</w:t>
                      </w:r>
                    </w:p>
                    <w:p w14:paraId="5F722CE2" w14:textId="0A7C4762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Native</w:t>
                      </w:r>
                    </w:p>
                    <w:p w14:paraId="3A30D057" w14:textId="77777777" w:rsidR="00F00D23" w:rsidRPr="00B82858" w:rsidRDefault="00F00D23" w:rsidP="000B296B">
                      <w:pPr>
                        <w:pStyle w:val="Smallspace"/>
                        <w:rPr>
                          <w:color w:val="404040" w:themeColor="text1" w:themeTint="BF"/>
                        </w:rPr>
                      </w:pPr>
                    </w:p>
                    <w:p w14:paraId="7DB57C35" w14:textId="2E3808F5" w:rsidR="00F00D23" w:rsidRPr="00B82858" w:rsidRDefault="00536021" w:rsidP="000B296B">
                      <w:pPr>
                        <w:rPr>
                          <w:rStyle w:val="Emphasis"/>
                          <w:color w:val="404040" w:themeColor="text1" w:themeTint="BF"/>
                        </w:rPr>
                      </w:pPr>
                      <w:r w:rsidRPr="00B82858">
                        <w:rPr>
                          <w:rStyle w:val="Emphasis"/>
                          <w:color w:val="404040" w:themeColor="text1" w:themeTint="BF"/>
                        </w:rPr>
                        <w:t>English</w:t>
                      </w:r>
                    </w:p>
                    <w:p w14:paraId="41C3C0AA" w14:textId="4C751DB0" w:rsidR="00F00D23" w:rsidRPr="00B82858" w:rsidRDefault="00536021" w:rsidP="000B296B">
                      <w:pPr>
                        <w:rPr>
                          <w:color w:val="404040" w:themeColor="text1" w:themeTint="BF"/>
                        </w:rPr>
                      </w:pPr>
                      <w:r w:rsidRPr="00B82858">
                        <w:rPr>
                          <w:color w:val="404040" w:themeColor="text1" w:themeTint="BF"/>
                        </w:rPr>
                        <w:t>Upper Intermediate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230B1983" wp14:editId="1F82605D">
                <wp:simplePos x="0" y="0"/>
                <wp:positionH relativeFrom="page">
                  <wp:posOffset>5346700</wp:posOffset>
                </wp:positionH>
                <wp:positionV relativeFrom="page">
                  <wp:posOffset>6426200</wp:posOffset>
                </wp:positionV>
                <wp:extent cx="2176145" cy="9779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97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CA7CF" w14:textId="496E7F66" w:rsidR="00536021" w:rsidRPr="00536021" w:rsidRDefault="00F00D23" w:rsidP="00536021">
                            <w:pPr>
                              <w:pStyle w:val="Heading1"/>
                            </w:pPr>
                            <w:r w:rsidRPr="000B296B">
                              <w:t>A</w:t>
                            </w:r>
                            <w:r w:rsidR="00536021">
                              <w:t>Wards</w:t>
                            </w:r>
                          </w:p>
                          <w:p w14:paraId="02A471CE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3A7E0586" w14:textId="2F1A45AC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Rising Star</w:t>
                            </w:r>
                          </w:p>
                          <w:p w14:paraId="09EEAFED" w14:textId="6CB73230" w:rsidR="00536021" w:rsidRPr="00B82858" w:rsidRDefault="00536021" w:rsidP="00536021">
                            <w:pPr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</w:pPr>
                            <w:r w:rsidRPr="00B82858">
                              <w:rPr>
                                <w:b/>
                                <w:iCs/>
                                <w:color w:val="404040" w:themeColor="text1" w:themeTint="BF"/>
                              </w:rPr>
                              <w:t>- Xtra Mile</w:t>
                            </w:r>
                          </w:p>
                          <w:p w14:paraId="679C4BBB" w14:textId="77777777" w:rsidR="00F00D23" w:rsidRPr="000B296B" w:rsidRDefault="00F00D23" w:rsidP="000B296B"/>
                          <w:p w14:paraId="721231BA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1983" id="_x0000_s1031" type="#_x0000_t202" style="position:absolute;left:0;text-align:left;margin-left:421pt;margin-top:506pt;width:171.35pt;height:7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SN/AEAANQ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" filled="f" stroked="f">
                <v:textbox>
                  <w:txbxContent>
                    <w:p w14:paraId="1E6CA7CF" w14:textId="496E7F66" w:rsidR="00536021" w:rsidRPr="00536021" w:rsidRDefault="00F00D23" w:rsidP="00536021">
                      <w:pPr>
                        <w:pStyle w:val="Heading1"/>
                      </w:pPr>
                      <w:r w:rsidRPr="000B296B">
                        <w:t>A</w:t>
                      </w:r>
                      <w:r w:rsidR="00536021">
                        <w:t>Wards</w:t>
                      </w:r>
                    </w:p>
                    <w:p w14:paraId="02A471CE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3A7E0586" w14:textId="2F1A45AC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Rising Star</w:t>
                      </w:r>
                    </w:p>
                    <w:p w14:paraId="09EEAFED" w14:textId="6CB73230" w:rsidR="00536021" w:rsidRPr="00B82858" w:rsidRDefault="00536021" w:rsidP="00536021">
                      <w:pPr>
                        <w:rPr>
                          <w:b/>
                          <w:iCs/>
                          <w:color w:val="404040" w:themeColor="text1" w:themeTint="BF"/>
                        </w:rPr>
                      </w:pPr>
                      <w:r w:rsidRPr="00B82858">
                        <w:rPr>
                          <w:b/>
                          <w:iCs/>
                          <w:color w:val="404040" w:themeColor="text1" w:themeTint="BF"/>
                        </w:rPr>
                        <w:t>- Xtra Mile</w:t>
                      </w:r>
                    </w:p>
                    <w:p w14:paraId="679C4BBB" w14:textId="77777777" w:rsidR="00F00D23" w:rsidRPr="000B296B" w:rsidRDefault="00F00D23" w:rsidP="000B296B"/>
                    <w:p w14:paraId="721231BA" w14:textId="77777777" w:rsidR="00F00D23" w:rsidRPr="000B296B" w:rsidRDefault="00F00D23" w:rsidP="000B296B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1854D30" w14:textId="77777777" w:rsidR="00F00D23" w:rsidRDefault="00F00D23" w:rsidP="00F00D23"/>
    <w:p w14:paraId="61EF0207" w14:textId="2A57243C" w:rsidR="00F00D23" w:rsidRPr="00F00D23" w:rsidRDefault="00AE1454" w:rsidP="00F00D23">
      <w:pPr>
        <w:pStyle w:val="Heading1"/>
      </w:pPr>
      <w:r>
        <w:t>Summary</w:t>
      </w:r>
    </w:p>
    <w:p w14:paraId="585FEAE6" w14:textId="10DA5E9C" w:rsidR="0071059B" w:rsidRPr="00B82858" w:rsidRDefault="009D1C1B" w:rsidP="0055578F">
      <w:pPr>
        <w:rPr>
          <w:color w:val="404040" w:themeColor="text1" w:themeTint="BF"/>
        </w:rPr>
      </w:pPr>
      <w:r w:rsidRPr="00B82858">
        <w:rPr>
          <w:color w:val="404040" w:themeColor="text1" w:themeTint="BF"/>
          <w:sz w:val="20"/>
          <w:szCs w:val="20"/>
        </w:rPr>
        <w:t xml:space="preserve">As an accomplished DevOps software engineer with two years of professional experience, I specialize in Docker, </w:t>
      </w:r>
      <w:r w:rsidR="002E11C0">
        <w:rPr>
          <w:color w:val="404040" w:themeColor="text1" w:themeTint="BF"/>
          <w:sz w:val="20"/>
          <w:szCs w:val="20"/>
        </w:rPr>
        <w:t xml:space="preserve">Jenkins, </w:t>
      </w:r>
      <w:r w:rsidRPr="00B82858">
        <w:rPr>
          <w:color w:val="404040" w:themeColor="text1" w:themeTint="BF"/>
          <w:sz w:val="20"/>
          <w:szCs w:val="20"/>
        </w:rPr>
        <w:t>Kubernetes, and AWS cloud platform. Additionally, I am skilled in Jenkins for creating and managing CI/CD pipelines. I am committed to continuous learning and employing analytical problem-solving skills to drive business growth. Passionate about my career, I actively seek opportunities for further education to expand my expertise and contribute innovative solutions to support business success.</w:t>
      </w:r>
    </w:p>
    <w:sectPr w:rsidR="0071059B" w:rsidRPr="00B82858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E682E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707D99"/>
    <w:multiLevelType w:val="hybridMultilevel"/>
    <w:tmpl w:val="F1CEFCD0"/>
    <w:lvl w:ilvl="0" w:tplc="FFFFFFFF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8C3F56"/>
    <w:multiLevelType w:val="hybridMultilevel"/>
    <w:tmpl w:val="F1CEFCD0"/>
    <w:lvl w:ilvl="0" w:tplc="62DE70BC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532F362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B52A7B56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01927F02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D2243264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A554FDC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C3EA930C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7" w:tplc="BEF09292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7F78B4BC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4275D"/>
    <w:multiLevelType w:val="hybridMultilevel"/>
    <w:tmpl w:val="EF6E0098"/>
    <w:lvl w:ilvl="0" w:tplc="A2D67730">
      <w:start w:val="8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3"/>
  </w:num>
  <w:num w:numId="2" w16cid:durableId="505023288">
    <w:abstractNumId w:val="4"/>
  </w:num>
  <w:num w:numId="3" w16cid:durableId="313024574">
    <w:abstractNumId w:val="6"/>
  </w:num>
  <w:num w:numId="4" w16cid:durableId="1052733521">
    <w:abstractNumId w:val="1"/>
  </w:num>
  <w:num w:numId="5" w16cid:durableId="1824347043">
    <w:abstractNumId w:val="0"/>
  </w:num>
  <w:num w:numId="6" w16cid:durableId="1007707843">
    <w:abstractNumId w:val="5"/>
  </w:num>
  <w:num w:numId="7" w16cid:durableId="817957014">
    <w:abstractNumId w:val="2"/>
  </w:num>
  <w:num w:numId="8" w16cid:durableId="1872915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B"/>
    <w:rsid w:val="00036F36"/>
    <w:rsid w:val="000B296B"/>
    <w:rsid w:val="00122C81"/>
    <w:rsid w:val="001E501D"/>
    <w:rsid w:val="0021183F"/>
    <w:rsid w:val="00257458"/>
    <w:rsid w:val="0027097E"/>
    <w:rsid w:val="002A38D2"/>
    <w:rsid w:val="002E11C0"/>
    <w:rsid w:val="002E432C"/>
    <w:rsid w:val="00307FD9"/>
    <w:rsid w:val="00313787"/>
    <w:rsid w:val="0037036D"/>
    <w:rsid w:val="003905A5"/>
    <w:rsid w:val="003D10AC"/>
    <w:rsid w:val="003D16F8"/>
    <w:rsid w:val="003D346C"/>
    <w:rsid w:val="0047020C"/>
    <w:rsid w:val="0047484C"/>
    <w:rsid w:val="004C0DB9"/>
    <w:rsid w:val="004F1AB5"/>
    <w:rsid w:val="004F3FAB"/>
    <w:rsid w:val="00536021"/>
    <w:rsid w:val="0055578F"/>
    <w:rsid w:val="005919ED"/>
    <w:rsid w:val="005933EA"/>
    <w:rsid w:val="005F73C2"/>
    <w:rsid w:val="0065772F"/>
    <w:rsid w:val="006A1D0E"/>
    <w:rsid w:val="0071059B"/>
    <w:rsid w:val="00772B75"/>
    <w:rsid w:val="007A3C8C"/>
    <w:rsid w:val="00813B6C"/>
    <w:rsid w:val="00873202"/>
    <w:rsid w:val="008C2667"/>
    <w:rsid w:val="008C57C3"/>
    <w:rsid w:val="009A74DF"/>
    <w:rsid w:val="009D1C1B"/>
    <w:rsid w:val="009D580B"/>
    <w:rsid w:val="009F7DBF"/>
    <w:rsid w:val="00A141B3"/>
    <w:rsid w:val="00A43764"/>
    <w:rsid w:val="00A4544A"/>
    <w:rsid w:val="00AC4D65"/>
    <w:rsid w:val="00AE1454"/>
    <w:rsid w:val="00AE3DA9"/>
    <w:rsid w:val="00B00999"/>
    <w:rsid w:val="00B03055"/>
    <w:rsid w:val="00B55C57"/>
    <w:rsid w:val="00B82858"/>
    <w:rsid w:val="00BA76E3"/>
    <w:rsid w:val="00BE7944"/>
    <w:rsid w:val="00C051E3"/>
    <w:rsid w:val="00D920AB"/>
    <w:rsid w:val="00DF528B"/>
    <w:rsid w:val="00E60BEA"/>
    <w:rsid w:val="00E70E94"/>
    <w:rsid w:val="00E724A0"/>
    <w:rsid w:val="00EB3841"/>
    <w:rsid w:val="00EF6F27"/>
    <w:rsid w:val="00F00D23"/>
    <w:rsid w:val="00F157AD"/>
    <w:rsid w:val="00F64F66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5A98"/>
  <w15:chartTrackingRefBased/>
  <w15:docId w15:val="{D52FA553-FC25-4572-87A5-641A70F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PRAJAP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12606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Jai Prakash</dc:creator>
  <cp:keywords/>
  <dc:description/>
  <cp:lastModifiedBy>Prajapati, Jai Prakash</cp:lastModifiedBy>
  <cp:revision>5</cp:revision>
  <cp:lastPrinted>2025-01-15T09:27:00Z</cp:lastPrinted>
  <dcterms:created xsi:type="dcterms:W3CDTF">2025-01-15T06:35:00Z</dcterms:created>
  <dcterms:modified xsi:type="dcterms:W3CDTF">2025-01-24T07:17:00Z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